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5D7D61">
      <w:pPr>
        <w:pStyle w:val="Title"/>
      </w:pPr>
      <w:sdt>
        <w:sdtPr>
          <w:alias w:val="Title:"/>
          <w:tag w:val="Title:"/>
          <w:id w:val="726351117"/>
          <w:placeholder>
            <w:docPart w:val="7E08BA9928C341549273FA87DAE0DE7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3E63">
            <w:t>Machine Learning A</w:t>
          </w:r>
          <w:r w:rsidR="001E1515">
            <w:t>pproach for Data Annotation</w:t>
          </w:r>
        </w:sdtContent>
      </w:sdt>
    </w:p>
    <w:p w:rsidR="00B823AA" w:rsidRDefault="001E1515" w:rsidP="00B823AA">
      <w:pPr>
        <w:pStyle w:val="Title2"/>
      </w:pPr>
      <w:r>
        <w:t xml:space="preserve">Venkatesh Bhattad and </w:t>
      </w:r>
      <w:proofErr w:type="spellStart"/>
      <w:r>
        <w:t>Jemsoft</w:t>
      </w:r>
      <w:proofErr w:type="spellEnd"/>
      <w:r>
        <w:t xml:space="preserve"> Co.</w:t>
      </w:r>
    </w:p>
    <w:p w:rsidR="00E81978" w:rsidRDefault="001E1515" w:rsidP="00B823AA">
      <w:pPr>
        <w:pStyle w:val="Title2"/>
      </w:pPr>
      <w:r>
        <w:t>Carnegie Mellon University</w:t>
      </w:r>
    </w:p>
    <w:sdt>
      <w:sdtPr>
        <w:alias w:val="Abstract:"/>
        <w:tag w:val="Abstract:"/>
        <w:id w:val="202146031"/>
        <w:placeholder>
          <w:docPart w:val="D6696A7CB15044C5820C03F96351BBDD"/>
        </w:placeholder>
        <w:temporary/>
        <w:showingPlcHdr/>
        <w15:appearance w15:val="hidden"/>
      </w:sdtPr>
      <w:sdtEndPr/>
      <w:sdtContent>
        <w:p w:rsidR="00E81978" w:rsidRDefault="005D3A03">
          <w:pPr>
            <w:pStyle w:val="SectionTitle"/>
          </w:pPr>
          <w:r w:rsidRPr="00896750">
            <w:rPr>
              <w:rStyle w:val="Heading3Char"/>
            </w:rPr>
            <w:t>Abstract</w:t>
          </w:r>
        </w:p>
      </w:sdtContent>
    </w:sdt>
    <w:p w:rsidR="00E81978" w:rsidRDefault="001E1515">
      <w:pPr>
        <w:pStyle w:val="NoSpacing"/>
      </w:pPr>
      <w:r>
        <w:t xml:space="preserve">The task of annotating an arbitrary data set </w:t>
      </w:r>
      <w:r w:rsidR="00DB3E63">
        <w:t>is tedious. The objective of this project is to streamline and make the process of annotating data as seamless as possible. With the use of Machine Learning and the use of Google’s TensorFlow library, the outcome of this project is achieved.  This project is developed as a</w:t>
      </w:r>
      <w:r w:rsidR="00896750">
        <w:t xml:space="preserve"> w</w:t>
      </w:r>
      <w:r w:rsidR="00DB3E63">
        <w:t>eb application using the Django framework of Python.</w:t>
      </w:r>
    </w:p>
    <w:p w:rsidR="00DB3E63" w:rsidRDefault="00DB3E63">
      <w:pPr>
        <w:pStyle w:val="NoSpacing"/>
      </w:pPr>
    </w:p>
    <w:p w:rsidR="00DB3E63" w:rsidRDefault="00DB3E63">
      <w:pPr>
        <w:pStyle w:val="NoSpacing"/>
      </w:pPr>
      <w:r>
        <w:t>Keywords: Data annotation, TensorFlow, Django</w:t>
      </w:r>
    </w:p>
    <w:p w:rsidR="00DB3E63" w:rsidRPr="00896750" w:rsidRDefault="00DB3E63" w:rsidP="00593125">
      <w:pPr>
        <w:pStyle w:val="SectionTitle"/>
        <w:jc w:val="left"/>
      </w:pPr>
    </w:p>
    <w:p w:rsidR="00DB3E63" w:rsidRDefault="00DB3E63" w:rsidP="00D60004">
      <w:pPr>
        <w:pStyle w:val="Heading3"/>
        <w:ind w:firstLine="0"/>
        <w:rPr>
          <w:sz w:val="28"/>
          <w:szCs w:val="28"/>
        </w:rPr>
      </w:pPr>
      <w:r w:rsidRPr="00DB3E63">
        <w:rPr>
          <w:sz w:val="28"/>
          <w:szCs w:val="28"/>
        </w:rPr>
        <w:t>Problem Statement</w:t>
      </w:r>
    </w:p>
    <w:p w:rsidR="00896750" w:rsidRPr="00896750" w:rsidRDefault="00896750" w:rsidP="00D60004">
      <w:pPr>
        <w:pStyle w:val="ListParagraph"/>
      </w:pPr>
      <w:r>
        <w:t>Given an arbitrary unlabeled dataset, a user should be able to annotate data as easily and seamlessly as possible.</w:t>
      </w:r>
    </w:p>
    <w:p w:rsidR="00DB3E63" w:rsidRDefault="00896750" w:rsidP="00D60004">
      <w:pPr>
        <w:pStyle w:val="Heading3"/>
        <w:ind w:firstLine="0"/>
        <w:rPr>
          <w:sz w:val="28"/>
          <w:szCs w:val="28"/>
        </w:rPr>
      </w:pPr>
      <w:r>
        <w:rPr>
          <w:sz w:val="28"/>
          <w:szCs w:val="28"/>
        </w:rPr>
        <w:t>Objective</w:t>
      </w:r>
    </w:p>
    <w:p w:rsidR="00896750" w:rsidRDefault="00896750" w:rsidP="00D60004">
      <w:pPr>
        <w:pStyle w:val="ListParagraph"/>
      </w:pPr>
      <w:r>
        <w:t>The objective of this project is to develop a prototype</w:t>
      </w:r>
      <w:r w:rsidR="00716949">
        <w:t xml:space="preserve"> tool to stream the process of Data Annotation. The scope of this project can be divided into two parts.</w:t>
      </w:r>
    </w:p>
    <w:p w:rsidR="00716949" w:rsidRPr="009E4C49" w:rsidRDefault="00716949" w:rsidP="00716949">
      <w:pPr>
        <w:pStyle w:val="ListParagraph"/>
        <w:numPr>
          <w:ilvl w:val="0"/>
          <w:numId w:val="16"/>
        </w:numPr>
        <w:rPr>
          <w:b/>
        </w:rPr>
      </w:pPr>
      <w:r w:rsidRPr="009E4C49">
        <w:rPr>
          <w:b/>
        </w:rPr>
        <w:t>Identify / Detect the appropriate data buckets</w:t>
      </w:r>
    </w:p>
    <w:p w:rsidR="00716949" w:rsidRDefault="00716949" w:rsidP="00716949">
      <w:pPr>
        <w:ind w:left="1080" w:firstLine="0"/>
      </w:pPr>
      <w:r>
        <w:t>The idea is to come with an application to input as many images as possible to classify them into the appropriate data buckets. Once the images are classified/labelled, they are then imported into the data bucket to enhance the data set. Therefore, increasing the efficiency of the application.</w:t>
      </w:r>
    </w:p>
    <w:p w:rsidR="00716949" w:rsidRPr="009E4C49" w:rsidRDefault="00716949" w:rsidP="00716949">
      <w:pPr>
        <w:pStyle w:val="ListParagraph"/>
        <w:numPr>
          <w:ilvl w:val="0"/>
          <w:numId w:val="16"/>
        </w:numPr>
        <w:rPr>
          <w:b/>
        </w:rPr>
      </w:pPr>
      <w:r w:rsidRPr="009E4C49">
        <w:rPr>
          <w:b/>
        </w:rPr>
        <w:t xml:space="preserve">Train </w:t>
      </w:r>
      <w:r w:rsidR="001860D6">
        <w:rPr>
          <w:b/>
        </w:rPr>
        <w:t>/</w:t>
      </w:r>
      <w:r w:rsidRPr="009E4C49">
        <w:rPr>
          <w:b/>
        </w:rPr>
        <w:t xml:space="preserve"> Re-train the model</w:t>
      </w:r>
    </w:p>
    <w:p w:rsidR="00716949" w:rsidRDefault="00716949" w:rsidP="00716949">
      <w:pPr>
        <w:pStyle w:val="ListParagraph"/>
        <w:ind w:left="1080"/>
      </w:pPr>
      <w:r>
        <w:t>The idea is to develop a train / re-train the model given a situation that a set of images are currently not trained by the application. The user will have an option to label the data bucket and import as many images as possible to train the model.</w:t>
      </w:r>
    </w:p>
    <w:p w:rsidR="009E4C49" w:rsidRDefault="009E4C49" w:rsidP="00716949">
      <w:pPr>
        <w:pStyle w:val="ListParagraph"/>
        <w:ind w:left="1080"/>
      </w:pPr>
    </w:p>
    <w:p w:rsidR="009E4C49" w:rsidRDefault="009E4C49" w:rsidP="00716949">
      <w:pPr>
        <w:pStyle w:val="ListParagraph"/>
        <w:ind w:left="1080"/>
      </w:pPr>
    </w:p>
    <w:p w:rsidR="009E4C49" w:rsidRDefault="009E4C49" w:rsidP="00716949">
      <w:pPr>
        <w:pStyle w:val="ListParagraph"/>
        <w:ind w:left="1080"/>
      </w:pPr>
    </w:p>
    <w:p w:rsidR="009E4C49" w:rsidRDefault="009E4C49" w:rsidP="00716949">
      <w:pPr>
        <w:pStyle w:val="ListParagraph"/>
        <w:ind w:left="1080"/>
      </w:pPr>
    </w:p>
    <w:p w:rsidR="009E4C49" w:rsidRDefault="009E4C49" w:rsidP="00716949">
      <w:pPr>
        <w:pStyle w:val="ListParagraph"/>
        <w:ind w:left="1080"/>
      </w:pPr>
    </w:p>
    <w:p w:rsidR="009E4C49" w:rsidRPr="00896750" w:rsidRDefault="009E4C49" w:rsidP="00716949">
      <w:pPr>
        <w:pStyle w:val="ListParagraph"/>
        <w:ind w:left="1080"/>
      </w:pPr>
    </w:p>
    <w:p w:rsidR="00E81978" w:rsidRDefault="00DB3E63" w:rsidP="00D60004">
      <w:pPr>
        <w:pStyle w:val="Heading3"/>
        <w:ind w:firstLine="0"/>
        <w:rPr>
          <w:sz w:val="28"/>
          <w:szCs w:val="28"/>
        </w:rPr>
      </w:pPr>
      <w:r w:rsidRPr="00DB3E63">
        <w:rPr>
          <w:sz w:val="28"/>
          <w:szCs w:val="28"/>
        </w:rPr>
        <w:lastRenderedPageBreak/>
        <w:t>Implementation</w:t>
      </w:r>
    </w:p>
    <w:p w:rsidR="00716949" w:rsidRDefault="00716949" w:rsidP="00D60004">
      <w:pPr>
        <w:pStyle w:val="ListParagraph"/>
      </w:pPr>
      <w:r>
        <w:t>As mentioned earlier, there are two parts in this application. The complete application is developed using the Model-View-Controller (MVC) framework of Django – a python based web framework.</w:t>
      </w:r>
      <w:r w:rsidR="009E4C49">
        <w:t xml:space="preserve"> Additionally, to perform the data annotation and retraining the model, Google’s TensorFlow library is used.</w:t>
      </w:r>
    </w:p>
    <w:p w:rsidR="00716949" w:rsidRDefault="00716949" w:rsidP="00716949">
      <w:pPr>
        <w:pStyle w:val="ListParagraph"/>
        <w:numPr>
          <w:ilvl w:val="0"/>
          <w:numId w:val="17"/>
        </w:numPr>
        <w:rPr>
          <w:b/>
        </w:rPr>
      </w:pPr>
      <w:r w:rsidRPr="009E4C49">
        <w:rPr>
          <w:b/>
        </w:rPr>
        <w:t>Identify / Detect</w:t>
      </w:r>
      <w:r w:rsidR="009E4C49">
        <w:rPr>
          <w:b/>
        </w:rPr>
        <w:t xml:space="preserve"> &amp; Label</w:t>
      </w:r>
      <w:r w:rsidRPr="009E4C49">
        <w:rPr>
          <w:b/>
        </w:rPr>
        <w:t xml:space="preserve"> the appropriate data buckets</w:t>
      </w:r>
    </w:p>
    <w:p w:rsidR="009E4C49" w:rsidRDefault="009E4C49" w:rsidP="009E4C49">
      <w:pPr>
        <w:pStyle w:val="ListParagraph"/>
        <w:ind w:left="1080"/>
      </w:pPr>
      <w:r>
        <w:t>The user inputs “.JPG” files as input. Upon submitting the form, all the images are taken as a list and stored locally in a folder called “uploads” in the project directory. Each of this image is then, given as input to the model to detect the appropriate data bucket. If an image is detected with a score of greater the “0.8” out of 1, then the image is moved from the uploads folder to the appropriate data bucket.</w:t>
      </w:r>
    </w:p>
    <w:p w:rsidR="009E4C49" w:rsidRDefault="009E4C49" w:rsidP="009E4C49">
      <w:pPr>
        <w:pStyle w:val="ListParagraph"/>
        <w:ind w:left="1080"/>
      </w:pPr>
      <w:r>
        <w:t xml:space="preserve">If an image is not detected by the model, then the list of undetected images </w:t>
      </w:r>
      <w:r w:rsidR="00566EA2">
        <w:t>is</w:t>
      </w:r>
      <w:r w:rsidR="006D38B8">
        <w:t xml:space="preserve"> given by</w:t>
      </w:r>
      <w:r>
        <w:t xml:space="preserve"> the user to retrain the model.</w:t>
      </w:r>
    </w:p>
    <w:p w:rsidR="009E4C49" w:rsidRDefault="009E4C49" w:rsidP="009E4C49">
      <w:pPr>
        <w:pStyle w:val="ListParagraph"/>
        <w:numPr>
          <w:ilvl w:val="0"/>
          <w:numId w:val="17"/>
        </w:numPr>
        <w:rPr>
          <w:b/>
        </w:rPr>
      </w:pPr>
      <w:r>
        <w:rPr>
          <w:b/>
        </w:rPr>
        <w:t>Re-training the model</w:t>
      </w:r>
    </w:p>
    <w:p w:rsidR="009E4C49" w:rsidRDefault="009E4C49" w:rsidP="00397708">
      <w:pPr>
        <w:pStyle w:val="ListParagraph"/>
        <w:ind w:left="1080"/>
      </w:pPr>
      <w:r>
        <w:t xml:space="preserve">The user is asked to input and label the data set. Then, the user is asked to import the </w:t>
      </w:r>
      <w:r w:rsidR="00CF1C59">
        <w:t xml:space="preserve">.JPG </w:t>
      </w:r>
      <w:r>
        <w:t>images. Each of these images is then trained using the TensorFlow</w:t>
      </w:r>
      <w:r w:rsidR="00CF1C59">
        <w:t xml:space="preserve"> retrain API. </w:t>
      </w:r>
    </w:p>
    <w:p w:rsidR="00397708" w:rsidRDefault="00397708" w:rsidP="00397708">
      <w:pPr>
        <w:pStyle w:val="ListParagraph"/>
        <w:ind w:left="1080"/>
      </w:pPr>
    </w:p>
    <w:p w:rsidR="00397708" w:rsidRDefault="00397708" w:rsidP="00397708">
      <w:pPr>
        <w:pStyle w:val="ListParagraph"/>
        <w:ind w:left="1080"/>
      </w:pPr>
    </w:p>
    <w:p w:rsidR="00397708" w:rsidRDefault="00397708" w:rsidP="00397708">
      <w:pPr>
        <w:pStyle w:val="ListParagraph"/>
        <w:ind w:left="1080"/>
      </w:pPr>
    </w:p>
    <w:p w:rsidR="00397708" w:rsidRDefault="00397708" w:rsidP="00397708">
      <w:pPr>
        <w:pStyle w:val="ListParagraph"/>
        <w:ind w:left="1080"/>
      </w:pPr>
    </w:p>
    <w:p w:rsidR="00397708" w:rsidRDefault="00397708" w:rsidP="00397708">
      <w:pPr>
        <w:pStyle w:val="ListParagraph"/>
        <w:ind w:left="1080"/>
      </w:pPr>
    </w:p>
    <w:p w:rsidR="00397708" w:rsidRPr="009E4C49" w:rsidRDefault="00397708" w:rsidP="00397708">
      <w:pPr>
        <w:pStyle w:val="ListParagraph"/>
        <w:ind w:left="1080"/>
      </w:pPr>
    </w:p>
    <w:p w:rsidR="00397708" w:rsidRDefault="00397708" w:rsidP="00D60004">
      <w:pPr>
        <w:pStyle w:val="Heading3"/>
        <w:ind w:firstLine="0"/>
        <w:rPr>
          <w:sz w:val="28"/>
          <w:szCs w:val="28"/>
        </w:rPr>
      </w:pPr>
      <w:r>
        <w:rPr>
          <w:sz w:val="28"/>
          <w:szCs w:val="28"/>
        </w:rPr>
        <w:lastRenderedPageBreak/>
        <w:t>Steps to run the project.</w:t>
      </w:r>
    </w:p>
    <w:p w:rsidR="00397708" w:rsidRDefault="00397708" w:rsidP="00397708">
      <w:pPr>
        <w:pStyle w:val="ListParagraph"/>
        <w:numPr>
          <w:ilvl w:val="0"/>
          <w:numId w:val="18"/>
        </w:numPr>
      </w:pPr>
      <w:r>
        <w:t xml:space="preserve">The requirements of this application are </w:t>
      </w:r>
    </w:p>
    <w:p w:rsidR="00397708" w:rsidRDefault="00397708" w:rsidP="00397708">
      <w:pPr>
        <w:pStyle w:val="ListParagraph"/>
        <w:numPr>
          <w:ilvl w:val="1"/>
          <w:numId w:val="18"/>
        </w:numPr>
      </w:pPr>
      <w:r>
        <w:t xml:space="preserve">Python 3.5 </w:t>
      </w:r>
    </w:p>
    <w:p w:rsidR="00397708" w:rsidRDefault="00397708" w:rsidP="00397708">
      <w:pPr>
        <w:pStyle w:val="ListParagraph"/>
        <w:numPr>
          <w:ilvl w:val="1"/>
          <w:numId w:val="18"/>
        </w:numPr>
      </w:pPr>
      <w:r>
        <w:t>Django 1.8</w:t>
      </w:r>
      <w:r w:rsidR="00282830">
        <w:t xml:space="preserve"> </w:t>
      </w:r>
      <w:r w:rsidR="00282830" w:rsidRPr="003E475F">
        <w:rPr>
          <w:i/>
        </w:rPr>
        <w:t>(pip install Django==1.8)</w:t>
      </w:r>
    </w:p>
    <w:p w:rsidR="00397708" w:rsidRDefault="00397708" w:rsidP="00397708">
      <w:pPr>
        <w:pStyle w:val="ListParagraph"/>
        <w:numPr>
          <w:ilvl w:val="1"/>
          <w:numId w:val="18"/>
        </w:numPr>
      </w:pPr>
      <w:r>
        <w:t>TensorFlow</w:t>
      </w:r>
      <w:r w:rsidR="00282830">
        <w:t xml:space="preserve"> </w:t>
      </w:r>
      <w:r w:rsidR="00282830" w:rsidRPr="00CB56B0">
        <w:rPr>
          <w:i/>
        </w:rPr>
        <w:t xml:space="preserve">(pip install </w:t>
      </w:r>
      <w:proofErr w:type="spellStart"/>
      <w:r w:rsidR="00282830" w:rsidRPr="00CB56B0">
        <w:rPr>
          <w:i/>
        </w:rPr>
        <w:t>tens</w:t>
      </w:r>
      <w:r w:rsidR="00393187">
        <w:rPr>
          <w:i/>
        </w:rPr>
        <w:t>o</w:t>
      </w:r>
      <w:r w:rsidR="00282830" w:rsidRPr="00CB56B0">
        <w:rPr>
          <w:i/>
        </w:rPr>
        <w:t>rflow</w:t>
      </w:r>
      <w:proofErr w:type="spellEnd"/>
      <w:r w:rsidR="00282830" w:rsidRPr="00CB56B0">
        <w:rPr>
          <w:i/>
        </w:rPr>
        <w:t>)</w:t>
      </w:r>
    </w:p>
    <w:p w:rsidR="00397708" w:rsidRDefault="00397708" w:rsidP="00397708">
      <w:pPr>
        <w:pStyle w:val="ListParagraph"/>
        <w:numPr>
          <w:ilvl w:val="0"/>
          <w:numId w:val="18"/>
        </w:numPr>
      </w:pPr>
      <w:r>
        <w:t xml:space="preserve">Copy the project folder and </w:t>
      </w:r>
      <w:r w:rsidRPr="00A9210F">
        <w:rPr>
          <w:i/>
        </w:rPr>
        <w:t>‘cd’</w:t>
      </w:r>
      <w:r>
        <w:t xml:space="preserve"> into the project directory.</w:t>
      </w:r>
    </w:p>
    <w:p w:rsidR="00397708" w:rsidRDefault="00397708" w:rsidP="00397708">
      <w:pPr>
        <w:pStyle w:val="ListParagraph"/>
        <w:numPr>
          <w:ilvl w:val="0"/>
          <w:numId w:val="18"/>
        </w:numPr>
      </w:pPr>
      <w:r>
        <w:t>Run the application by command “</w:t>
      </w:r>
      <w:r w:rsidRPr="007210EE">
        <w:rPr>
          <w:i/>
        </w:rPr>
        <w:t>python manage.py runserver 0.0.0.0:8000</w:t>
      </w:r>
      <w:r>
        <w:t>”. This will run the application on the port 8000.</w:t>
      </w:r>
    </w:p>
    <w:p w:rsidR="00397708" w:rsidRPr="00397708" w:rsidRDefault="00397708" w:rsidP="00D60004">
      <w:pPr>
        <w:pStyle w:val="ListParagraph"/>
      </w:pPr>
      <w:r w:rsidRPr="008979AA">
        <w:rPr>
          <w:b/>
        </w:rPr>
        <w:t>Note</w:t>
      </w:r>
      <w:r>
        <w:t>: Make sure to change the “</w:t>
      </w:r>
      <w:r w:rsidRPr="00480899">
        <w:rPr>
          <w:i/>
        </w:rPr>
        <w:t>retrain.bat</w:t>
      </w:r>
      <w:r>
        <w:t>” to “</w:t>
      </w:r>
      <w:r w:rsidRPr="009074A8">
        <w:rPr>
          <w:i/>
        </w:rPr>
        <w:t>retrain.sh</w:t>
      </w:r>
      <w:r>
        <w:t>” in the ‘retrain’ function of the ‘classify/views.py’ file, if the host machine is Linux.</w:t>
      </w:r>
    </w:p>
    <w:p w:rsidR="00DB3E63" w:rsidRDefault="00DB3E63" w:rsidP="00D60004">
      <w:pPr>
        <w:pStyle w:val="Heading3"/>
        <w:ind w:firstLine="0"/>
        <w:rPr>
          <w:sz w:val="28"/>
          <w:szCs w:val="28"/>
        </w:rPr>
      </w:pPr>
      <w:r w:rsidRPr="00DB3E63">
        <w:rPr>
          <w:sz w:val="28"/>
          <w:szCs w:val="28"/>
        </w:rPr>
        <w:t>Results</w:t>
      </w:r>
    </w:p>
    <w:p w:rsidR="00C00148" w:rsidRDefault="00C00148" w:rsidP="00301406">
      <w:pPr>
        <w:pStyle w:val="ListBullet"/>
      </w:pPr>
      <w:r>
        <w:t>Each time a user searches an image, the application becomes smarter. Every input increases the training set of the model.</w:t>
      </w:r>
    </w:p>
    <w:p w:rsidR="00C00148" w:rsidRPr="00C00148" w:rsidRDefault="00C00148" w:rsidP="00301406">
      <w:pPr>
        <w:pStyle w:val="ListBullet"/>
      </w:pPr>
      <w:r>
        <w:t>The user is given the fl</w:t>
      </w:r>
      <w:r w:rsidR="00301406">
        <w:t>exibility to train the model</w:t>
      </w:r>
      <w:bookmarkStart w:id="0" w:name="_GoBack"/>
      <w:bookmarkEnd w:id="0"/>
      <w:r>
        <w:t>.</w:t>
      </w:r>
    </w:p>
    <w:p w:rsidR="00DB3E63" w:rsidRDefault="00DB3E63" w:rsidP="00D60004">
      <w:pPr>
        <w:pStyle w:val="Heading3"/>
        <w:ind w:firstLine="0"/>
        <w:rPr>
          <w:sz w:val="28"/>
          <w:szCs w:val="28"/>
        </w:rPr>
      </w:pPr>
      <w:r w:rsidRPr="00DB3E63">
        <w:rPr>
          <w:sz w:val="28"/>
          <w:szCs w:val="28"/>
        </w:rPr>
        <w:t>Future Scope or Enhancement</w:t>
      </w:r>
    </w:p>
    <w:p w:rsidR="00C00148" w:rsidRDefault="00C00148" w:rsidP="00C00148">
      <w:pPr>
        <w:pStyle w:val="ListParagraph"/>
        <w:numPr>
          <w:ilvl w:val="0"/>
          <w:numId w:val="19"/>
        </w:numPr>
      </w:pPr>
      <w:r>
        <w:t>To implement a cronjob to run daily on the server to retrain the application.</w:t>
      </w:r>
    </w:p>
    <w:p w:rsidR="00C00148" w:rsidRDefault="00C00148" w:rsidP="00C00148">
      <w:pPr>
        <w:pStyle w:val="ListParagraph"/>
        <w:numPr>
          <w:ilvl w:val="0"/>
          <w:numId w:val="19"/>
        </w:numPr>
      </w:pPr>
      <w:r>
        <w:t>To i</w:t>
      </w:r>
      <w:r w:rsidR="00301406">
        <w:t>mplement based on user. To have</w:t>
      </w:r>
      <w:r w:rsidR="0028785D">
        <w:t xml:space="preserve"> the model bas</w:t>
      </w:r>
      <w:r w:rsidR="00301406">
        <w:t xml:space="preserve">ed on </w:t>
      </w:r>
      <w:r>
        <w:t>user specific data folders.</w:t>
      </w:r>
    </w:p>
    <w:sdt>
      <w:sdtPr>
        <w:rPr>
          <w:rFonts w:asciiTheme="minorHAnsi" w:eastAsiaTheme="minorEastAsia" w:hAnsiTheme="minorHAnsi" w:cstheme="minorBidi"/>
        </w:rPr>
        <w:id w:val="62297111"/>
        <w:docPartObj>
          <w:docPartGallery w:val="Bibliographies"/>
          <w:docPartUnique/>
        </w:docPartObj>
      </w:sdtPr>
      <w:sdtEndPr>
        <w:rPr>
          <w:i/>
        </w:rPr>
      </w:sdtEndPr>
      <w:sdtContent>
        <w:p w:rsidR="00E81978" w:rsidRPr="00B847C5" w:rsidRDefault="005D3A03">
          <w:pPr>
            <w:pStyle w:val="SectionTitle"/>
            <w:rPr>
              <w:b/>
            </w:rPr>
          </w:pPr>
          <w:r w:rsidRPr="00B847C5">
            <w:rPr>
              <w:b/>
            </w:rPr>
            <w:t>References</w:t>
          </w:r>
        </w:p>
        <w:p w:rsidR="00B847C5" w:rsidRPr="00B847C5" w:rsidRDefault="00C31D30" w:rsidP="00C31D30">
          <w:pPr>
            <w:pStyle w:val="Bibliography"/>
            <w:rPr>
              <w:i/>
              <w:noProof/>
            </w:rPr>
          </w:pPr>
          <w:r w:rsidRPr="00B847C5">
            <w:rPr>
              <w:i/>
            </w:rPr>
            <w:fldChar w:fldCharType="begin"/>
          </w:r>
          <w:r w:rsidRPr="00B847C5">
            <w:rPr>
              <w:i/>
            </w:rPr>
            <w:instrText xml:space="preserve"> BIBLIOGRAPHY </w:instrText>
          </w:r>
          <w:r w:rsidRPr="00B847C5">
            <w:rPr>
              <w:i/>
            </w:rPr>
            <w:fldChar w:fldCharType="separate"/>
          </w:r>
          <w:r w:rsidR="00C00148" w:rsidRPr="00B847C5">
            <w:rPr>
              <w:rStyle w:val="SectionTitle"/>
              <w:i/>
            </w:rPr>
            <w:t xml:space="preserve"> </w:t>
          </w:r>
          <w:r w:rsidR="00C00148" w:rsidRPr="00B847C5">
            <w:rPr>
              <w:rStyle w:val="selectable"/>
              <w:i/>
            </w:rPr>
            <w:t>"</w:t>
          </w:r>
          <w:proofErr w:type="spellStart"/>
          <w:r w:rsidR="00C00148" w:rsidRPr="00B847C5">
            <w:rPr>
              <w:rStyle w:val="selectable"/>
              <w:i/>
            </w:rPr>
            <w:t>Tensorflow</w:t>
          </w:r>
          <w:proofErr w:type="spellEnd"/>
          <w:r w:rsidR="00C00148" w:rsidRPr="00B847C5">
            <w:rPr>
              <w:rStyle w:val="selectable"/>
              <w:i/>
            </w:rPr>
            <w:t xml:space="preserve">". </w:t>
          </w:r>
          <w:r w:rsidR="00C00148" w:rsidRPr="00B847C5">
            <w:rPr>
              <w:rStyle w:val="selectable"/>
              <w:i/>
              <w:iCs/>
            </w:rPr>
            <w:t>TensorFlow</w:t>
          </w:r>
          <w:r w:rsidR="00C00148" w:rsidRPr="00B847C5">
            <w:rPr>
              <w:rStyle w:val="selectable"/>
              <w:i/>
            </w:rPr>
            <w:t xml:space="preserve">. </w:t>
          </w:r>
          <w:proofErr w:type="spellStart"/>
          <w:r w:rsidR="00C00148" w:rsidRPr="00B847C5">
            <w:rPr>
              <w:rStyle w:val="selectable"/>
              <w:i/>
            </w:rPr>
            <w:t>N.p</w:t>
          </w:r>
          <w:proofErr w:type="spellEnd"/>
          <w:r w:rsidR="00C00148" w:rsidRPr="00B847C5">
            <w:rPr>
              <w:rStyle w:val="selectable"/>
              <w:i/>
            </w:rPr>
            <w:t>., 2016. Web. 19 Dec. 2016.</w:t>
          </w:r>
        </w:p>
        <w:p w:rsidR="00E81978" w:rsidRPr="00B847C5" w:rsidRDefault="00B847C5" w:rsidP="00B847C5">
          <w:pPr>
            <w:pStyle w:val="Bibliography"/>
            <w:rPr>
              <w:i/>
              <w:noProof/>
            </w:rPr>
          </w:pPr>
          <w:r w:rsidRPr="00B847C5">
            <w:rPr>
              <w:rStyle w:val="selectable"/>
              <w:i/>
            </w:rPr>
            <w:t xml:space="preserve">"The Web Framework For Perfectionists With Deadlines | Django". </w:t>
          </w:r>
          <w:r w:rsidRPr="00B847C5">
            <w:rPr>
              <w:rStyle w:val="selectable"/>
              <w:i/>
              <w:iCs/>
            </w:rPr>
            <w:t>Djangoproject.com</w:t>
          </w:r>
          <w:r w:rsidRPr="00B847C5">
            <w:rPr>
              <w:rStyle w:val="selectable"/>
              <w:i/>
            </w:rPr>
            <w:t xml:space="preserve">. </w:t>
          </w:r>
          <w:proofErr w:type="spellStart"/>
          <w:r w:rsidRPr="00B847C5">
            <w:rPr>
              <w:rStyle w:val="selectable"/>
              <w:i/>
            </w:rPr>
            <w:t>N.p</w:t>
          </w:r>
          <w:proofErr w:type="spellEnd"/>
          <w:r w:rsidRPr="00B847C5">
            <w:rPr>
              <w:rStyle w:val="selectable"/>
              <w:i/>
            </w:rPr>
            <w:t xml:space="preserve">., </w:t>
          </w:r>
          <w:r w:rsidRPr="00B847C5">
            <w:rPr>
              <w:rStyle w:val="selectable"/>
              <w:i/>
            </w:rPr>
            <w:t>2016. Web. 19 Dec. 2016.</w:t>
          </w:r>
          <w:r w:rsidR="00C31D30" w:rsidRPr="00B847C5">
            <w:rPr>
              <w:i/>
              <w:noProof/>
            </w:rPr>
            <w:t>.</w:t>
          </w:r>
          <w:r w:rsidR="00C31D30" w:rsidRPr="00B847C5">
            <w:rPr>
              <w:b/>
              <w:bCs/>
              <w:i/>
              <w:noProof/>
            </w:rPr>
            <w:fldChar w:fldCharType="end"/>
          </w:r>
        </w:p>
      </w:sdtContent>
    </w:sdt>
    <w:sectPr w:rsidR="00E81978" w:rsidRPr="00B847C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D61" w:rsidRDefault="005D7D61">
      <w:pPr>
        <w:spacing w:line="240" w:lineRule="auto"/>
      </w:pPr>
      <w:r>
        <w:separator/>
      </w:r>
    </w:p>
    <w:p w:rsidR="005D7D61" w:rsidRDefault="005D7D61"/>
  </w:endnote>
  <w:endnote w:type="continuationSeparator" w:id="0">
    <w:p w:rsidR="005D7D61" w:rsidRDefault="005D7D61">
      <w:pPr>
        <w:spacing w:line="240" w:lineRule="auto"/>
      </w:pPr>
      <w:r>
        <w:continuationSeparator/>
      </w:r>
    </w:p>
    <w:p w:rsidR="005D7D61" w:rsidRDefault="005D7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D61" w:rsidRDefault="005D7D61">
      <w:pPr>
        <w:spacing w:line="240" w:lineRule="auto"/>
      </w:pPr>
      <w:r>
        <w:separator/>
      </w:r>
    </w:p>
    <w:p w:rsidR="005D7D61" w:rsidRDefault="005D7D61"/>
  </w:footnote>
  <w:footnote w:type="continuationSeparator" w:id="0">
    <w:p w:rsidR="005D7D61" w:rsidRDefault="005D7D61">
      <w:pPr>
        <w:spacing w:line="240" w:lineRule="auto"/>
      </w:pPr>
      <w:r>
        <w:continuationSeparator/>
      </w:r>
    </w:p>
    <w:p w:rsidR="005D7D61" w:rsidRDefault="005D7D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7D61">
    <w:pPr>
      <w:pStyle w:val="Header"/>
    </w:pPr>
    <w:sdt>
      <w:sdtPr>
        <w:rPr>
          <w:rStyle w:val="Strong"/>
        </w:rPr>
        <w:alias w:val="Running head"/>
        <w:tag w:val=""/>
        <w:id w:val="12739865"/>
        <w:placeholder>
          <w:docPart w:val="EC3304E1527A4128B42CE3909052C58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E1515">
          <w:rPr>
            <w:rStyle w:val="Strong"/>
          </w:rPr>
          <w:t>Data annotation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D81919">
      <w:rPr>
        <w:rStyle w:val="Strong"/>
        <w:noProof/>
      </w:rPr>
      <w:t>6</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1E1515">
    <w:pPr>
      <w:pStyle w:val="Header"/>
      <w:rPr>
        <w:rStyle w:val="Strong"/>
      </w:rPr>
    </w:pPr>
    <w:r>
      <w:t>Data Annotation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30A7E6E"/>
    <w:multiLevelType w:val="hybridMultilevel"/>
    <w:tmpl w:val="BE8A455E"/>
    <w:lvl w:ilvl="0" w:tplc="6C800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E9E4FFA"/>
    <w:multiLevelType w:val="hybridMultilevel"/>
    <w:tmpl w:val="21A03946"/>
    <w:lvl w:ilvl="0" w:tplc="02664D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735595"/>
    <w:multiLevelType w:val="hybridMultilevel"/>
    <w:tmpl w:val="7E28698E"/>
    <w:lvl w:ilvl="0" w:tplc="B0BC8A7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AE0D0A"/>
    <w:multiLevelType w:val="hybridMultilevel"/>
    <w:tmpl w:val="041AA6FE"/>
    <w:lvl w:ilvl="0" w:tplc="E468018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1"/>
  </w:num>
  <w:num w:numId="15">
    <w:abstractNumId w:val="16"/>
  </w:num>
  <w:num w:numId="16">
    <w:abstractNumId w:val="14"/>
  </w:num>
  <w:num w:numId="17">
    <w:abstractNumId w:val="10"/>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515"/>
    <w:rsid w:val="000D3F41"/>
    <w:rsid w:val="001860D6"/>
    <w:rsid w:val="001E1515"/>
    <w:rsid w:val="00282830"/>
    <w:rsid w:val="0028785D"/>
    <w:rsid w:val="00301406"/>
    <w:rsid w:val="00333712"/>
    <w:rsid w:val="00355DCA"/>
    <w:rsid w:val="00393187"/>
    <w:rsid w:val="00397708"/>
    <w:rsid w:val="003E475F"/>
    <w:rsid w:val="00480899"/>
    <w:rsid w:val="00551A02"/>
    <w:rsid w:val="005534FA"/>
    <w:rsid w:val="00566EA2"/>
    <w:rsid w:val="00593125"/>
    <w:rsid w:val="005D3A03"/>
    <w:rsid w:val="005D7D61"/>
    <w:rsid w:val="006D38B8"/>
    <w:rsid w:val="00716949"/>
    <w:rsid w:val="007210EE"/>
    <w:rsid w:val="008002C0"/>
    <w:rsid w:val="00896750"/>
    <w:rsid w:val="008979AA"/>
    <w:rsid w:val="008C5323"/>
    <w:rsid w:val="009074A8"/>
    <w:rsid w:val="009A6A3B"/>
    <w:rsid w:val="009E4C49"/>
    <w:rsid w:val="00A9210F"/>
    <w:rsid w:val="00B823AA"/>
    <w:rsid w:val="00B847C5"/>
    <w:rsid w:val="00BA45DB"/>
    <w:rsid w:val="00BF4184"/>
    <w:rsid w:val="00C00148"/>
    <w:rsid w:val="00C0601E"/>
    <w:rsid w:val="00C31D30"/>
    <w:rsid w:val="00CB56B0"/>
    <w:rsid w:val="00CD6E39"/>
    <w:rsid w:val="00CF1C59"/>
    <w:rsid w:val="00CF6E91"/>
    <w:rsid w:val="00D24D61"/>
    <w:rsid w:val="00D60004"/>
    <w:rsid w:val="00D81919"/>
    <w:rsid w:val="00D85B68"/>
    <w:rsid w:val="00DB3E6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C362D"/>
  <w15:chartTrackingRefBased/>
  <w15:docId w15:val="{061307F0-80BF-4948-AA5F-C4EC176C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selectable">
    <w:name w:val="selectable"/>
    <w:basedOn w:val="DefaultParagraphFont"/>
    <w:rsid w:val="00C00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e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08BA9928C341549273FA87DAE0DE76"/>
        <w:category>
          <w:name w:val="General"/>
          <w:gallery w:val="placeholder"/>
        </w:category>
        <w:types>
          <w:type w:val="bbPlcHdr"/>
        </w:types>
        <w:behaviors>
          <w:behavior w:val="content"/>
        </w:behaviors>
        <w:guid w:val="{F0A8F1A7-FAE3-497D-8BEE-E20E51444020}"/>
      </w:docPartPr>
      <w:docPartBody>
        <w:p w:rsidR="00380C99" w:rsidRDefault="00C46CFD">
          <w:pPr>
            <w:pStyle w:val="7E08BA9928C341549273FA87DAE0DE76"/>
          </w:pPr>
          <w:r>
            <w:t>[Title Here, up to 12 Words, on One to Two Lines]</w:t>
          </w:r>
        </w:p>
      </w:docPartBody>
    </w:docPart>
    <w:docPart>
      <w:docPartPr>
        <w:name w:val="D6696A7CB15044C5820C03F96351BBDD"/>
        <w:category>
          <w:name w:val="General"/>
          <w:gallery w:val="placeholder"/>
        </w:category>
        <w:types>
          <w:type w:val="bbPlcHdr"/>
        </w:types>
        <w:behaviors>
          <w:behavior w:val="content"/>
        </w:behaviors>
        <w:guid w:val="{169A6DBF-72A2-4884-8DF0-30C361320E4E}"/>
      </w:docPartPr>
      <w:docPartBody>
        <w:p w:rsidR="00380C99" w:rsidRDefault="00C46CFD">
          <w:pPr>
            <w:pStyle w:val="D6696A7CB15044C5820C03F96351BBDD"/>
          </w:pPr>
          <w:r>
            <w:t>Abstract</w:t>
          </w:r>
        </w:p>
      </w:docPartBody>
    </w:docPart>
    <w:docPart>
      <w:docPartPr>
        <w:name w:val="EC3304E1527A4128B42CE3909052C584"/>
        <w:category>
          <w:name w:val="General"/>
          <w:gallery w:val="placeholder"/>
        </w:category>
        <w:types>
          <w:type w:val="bbPlcHdr"/>
        </w:types>
        <w:behaviors>
          <w:behavior w:val="content"/>
        </w:behaviors>
        <w:guid w:val="{8866671C-2151-4AD5-9F05-BDEDC4FC3AEE}"/>
      </w:docPartPr>
      <w:docPartBody>
        <w:p w:rsidR="00380C99" w:rsidRDefault="00C46CFD">
          <w:pPr>
            <w:pStyle w:val="EC3304E1527A4128B42CE3909052C58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FD"/>
    <w:rsid w:val="00380C99"/>
    <w:rsid w:val="00631983"/>
    <w:rsid w:val="00C46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08BA9928C341549273FA87DAE0DE76">
    <w:name w:val="7E08BA9928C341549273FA87DAE0DE76"/>
  </w:style>
  <w:style w:type="paragraph" w:customStyle="1" w:styleId="C73A4EC2346341378586E76F447B7665">
    <w:name w:val="C73A4EC2346341378586E76F447B7665"/>
  </w:style>
  <w:style w:type="paragraph" w:customStyle="1" w:styleId="CB3490D42F654F7F971C587C0C3D64E1">
    <w:name w:val="CB3490D42F654F7F971C587C0C3D64E1"/>
  </w:style>
  <w:style w:type="paragraph" w:customStyle="1" w:styleId="8DEC7F3875444DFBBB705EDC0AC55056">
    <w:name w:val="8DEC7F3875444DFBBB705EDC0AC55056"/>
  </w:style>
  <w:style w:type="paragraph" w:customStyle="1" w:styleId="27DA8BD1CC404DCDB86EBA75AA06C674">
    <w:name w:val="27DA8BD1CC404DCDB86EBA75AA06C674"/>
  </w:style>
  <w:style w:type="paragraph" w:customStyle="1" w:styleId="D6696A7CB15044C5820C03F96351BBDD">
    <w:name w:val="D6696A7CB15044C5820C03F96351BBDD"/>
  </w:style>
  <w:style w:type="character" w:styleId="Emphasis">
    <w:name w:val="Emphasis"/>
    <w:basedOn w:val="DefaultParagraphFont"/>
    <w:uiPriority w:val="4"/>
    <w:unhideWhenUsed/>
    <w:qFormat/>
    <w:rPr>
      <w:i/>
      <w:iCs/>
    </w:rPr>
  </w:style>
  <w:style w:type="paragraph" w:customStyle="1" w:styleId="4398D8B9740247AA85F449D439DD69EB">
    <w:name w:val="4398D8B9740247AA85F449D439DD69EB"/>
  </w:style>
  <w:style w:type="paragraph" w:customStyle="1" w:styleId="645B23F774BA4CAD8BBE5CCF257AAF3B">
    <w:name w:val="645B23F774BA4CAD8BBE5CCF257AAF3B"/>
  </w:style>
  <w:style w:type="paragraph" w:customStyle="1" w:styleId="F3D73D68724E4C2AB91408DCDD538B12">
    <w:name w:val="F3D73D68724E4C2AB91408DCDD538B12"/>
  </w:style>
  <w:style w:type="paragraph" w:customStyle="1" w:styleId="2596F7D713B94E3597509007AD86B2AE">
    <w:name w:val="2596F7D713B94E3597509007AD86B2AE"/>
  </w:style>
  <w:style w:type="paragraph" w:customStyle="1" w:styleId="9C3D5F6D75654E3B8FF577497C2F72C9">
    <w:name w:val="9C3D5F6D75654E3B8FF577497C2F72C9"/>
  </w:style>
  <w:style w:type="paragraph" w:customStyle="1" w:styleId="53F30031C30A4F179A8D0C2E451F448B">
    <w:name w:val="53F30031C30A4F179A8D0C2E451F448B"/>
  </w:style>
  <w:style w:type="paragraph" w:customStyle="1" w:styleId="44B7B066BEC8493FB74F7C0A776E019E">
    <w:name w:val="44B7B066BEC8493FB74F7C0A776E019E"/>
  </w:style>
  <w:style w:type="paragraph" w:customStyle="1" w:styleId="FAF87FDF69CF4ED8BCAF0DF1FDEC8F40">
    <w:name w:val="FAF87FDF69CF4ED8BCAF0DF1FDEC8F40"/>
  </w:style>
  <w:style w:type="paragraph" w:customStyle="1" w:styleId="BD2C30CE2B684A4C81F46D58AFE84E2A">
    <w:name w:val="BD2C30CE2B684A4C81F46D58AFE84E2A"/>
  </w:style>
  <w:style w:type="paragraph" w:customStyle="1" w:styleId="01831EC449AF494B9F7598E9B9DF9028">
    <w:name w:val="01831EC449AF494B9F7598E9B9DF9028"/>
  </w:style>
  <w:style w:type="paragraph" w:customStyle="1" w:styleId="694545D44C894138B3F9C3136C66501F">
    <w:name w:val="694545D44C894138B3F9C3136C66501F"/>
  </w:style>
  <w:style w:type="paragraph" w:customStyle="1" w:styleId="262BDEC0AC3E416B88FEAC8681F0129E">
    <w:name w:val="262BDEC0AC3E416B88FEAC8681F0129E"/>
  </w:style>
  <w:style w:type="paragraph" w:customStyle="1" w:styleId="10117156551043E595B90C20F51FED15">
    <w:name w:val="10117156551043E595B90C20F51FED15"/>
  </w:style>
  <w:style w:type="paragraph" w:customStyle="1" w:styleId="9FB51C7F252E4248A5CE94DA75C265A4">
    <w:name w:val="9FB51C7F252E4248A5CE94DA75C265A4"/>
  </w:style>
  <w:style w:type="paragraph" w:customStyle="1" w:styleId="1977E3F1A572477E9A4311F2B7BDE5BD">
    <w:name w:val="1977E3F1A572477E9A4311F2B7BDE5BD"/>
  </w:style>
  <w:style w:type="paragraph" w:customStyle="1" w:styleId="2CADA1B1A3E7441D96F33B5B3A5C538F">
    <w:name w:val="2CADA1B1A3E7441D96F33B5B3A5C538F"/>
  </w:style>
  <w:style w:type="paragraph" w:customStyle="1" w:styleId="A04C5C589CBE4302AF5A12B3E8288B62">
    <w:name w:val="A04C5C589CBE4302AF5A12B3E8288B62"/>
  </w:style>
  <w:style w:type="paragraph" w:customStyle="1" w:styleId="508C8D86BB3A44F68C0F89A67A20B4D0">
    <w:name w:val="508C8D86BB3A44F68C0F89A67A20B4D0"/>
  </w:style>
  <w:style w:type="paragraph" w:customStyle="1" w:styleId="F3C0C35735BE415DB4E28F4A944155B0">
    <w:name w:val="F3C0C35735BE415DB4E28F4A944155B0"/>
  </w:style>
  <w:style w:type="paragraph" w:customStyle="1" w:styleId="F651C2E0FCA24117B16718699FD30587">
    <w:name w:val="F651C2E0FCA24117B16718699FD30587"/>
  </w:style>
  <w:style w:type="paragraph" w:customStyle="1" w:styleId="A04E0AD8FC74432E92D0642A92AD9917">
    <w:name w:val="A04E0AD8FC74432E92D0642A92AD9917"/>
  </w:style>
  <w:style w:type="paragraph" w:customStyle="1" w:styleId="87FAD0F91FE94C57801E5B998F02B856">
    <w:name w:val="87FAD0F91FE94C57801E5B998F02B856"/>
  </w:style>
  <w:style w:type="paragraph" w:customStyle="1" w:styleId="569A7B65677A4ECE81D479B5F6AF8FC4">
    <w:name w:val="569A7B65677A4ECE81D479B5F6AF8FC4"/>
  </w:style>
  <w:style w:type="paragraph" w:customStyle="1" w:styleId="E183E0DD06084AAEA72401C344663AF1">
    <w:name w:val="E183E0DD06084AAEA72401C344663AF1"/>
  </w:style>
  <w:style w:type="paragraph" w:customStyle="1" w:styleId="2D340092B6274021A8CB86D4BF8540B4">
    <w:name w:val="2D340092B6274021A8CB86D4BF8540B4"/>
  </w:style>
  <w:style w:type="paragraph" w:customStyle="1" w:styleId="0869FC73AC1943B4822E2035ED35F904">
    <w:name w:val="0869FC73AC1943B4822E2035ED35F904"/>
  </w:style>
  <w:style w:type="paragraph" w:customStyle="1" w:styleId="29455E0853EA4AC4B47C7AD8029C106F">
    <w:name w:val="29455E0853EA4AC4B47C7AD8029C106F"/>
  </w:style>
  <w:style w:type="paragraph" w:customStyle="1" w:styleId="698AE3A9F3064AD1B71A562B7A214DE9">
    <w:name w:val="698AE3A9F3064AD1B71A562B7A214DE9"/>
  </w:style>
  <w:style w:type="paragraph" w:customStyle="1" w:styleId="8BE68FF7E86041BCAB268845A081A11C">
    <w:name w:val="8BE68FF7E86041BCAB268845A081A11C"/>
  </w:style>
  <w:style w:type="paragraph" w:customStyle="1" w:styleId="646816CA4E3047DC8DA386BF1EE309B2">
    <w:name w:val="646816CA4E3047DC8DA386BF1EE309B2"/>
  </w:style>
  <w:style w:type="paragraph" w:customStyle="1" w:styleId="783CF3F37F1442E4BC14D7FF788B5C1F">
    <w:name w:val="783CF3F37F1442E4BC14D7FF788B5C1F"/>
  </w:style>
  <w:style w:type="paragraph" w:customStyle="1" w:styleId="1EB0AB2819C649318F0940BF3EAE5A5F">
    <w:name w:val="1EB0AB2819C649318F0940BF3EAE5A5F"/>
  </w:style>
  <w:style w:type="paragraph" w:customStyle="1" w:styleId="B849B3001F5540CA8AF5B1DEEF7764D4">
    <w:name w:val="B849B3001F5540CA8AF5B1DEEF7764D4"/>
  </w:style>
  <w:style w:type="paragraph" w:customStyle="1" w:styleId="45DAF2E602B04A8AA18AEAEA89821C76">
    <w:name w:val="45DAF2E602B04A8AA18AEAEA89821C76"/>
  </w:style>
  <w:style w:type="paragraph" w:customStyle="1" w:styleId="621B2746D0524E4EB4854C9A38B3F683">
    <w:name w:val="621B2746D0524E4EB4854C9A38B3F683"/>
  </w:style>
  <w:style w:type="paragraph" w:customStyle="1" w:styleId="C79A5887B8A94AE799A2B107E15E676E">
    <w:name w:val="C79A5887B8A94AE799A2B107E15E676E"/>
  </w:style>
  <w:style w:type="paragraph" w:customStyle="1" w:styleId="C6BB0AB81C3C4CDBAFF27DB34BB9C53A">
    <w:name w:val="C6BB0AB81C3C4CDBAFF27DB34BB9C53A"/>
  </w:style>
  <w:style w:type="paragraph" w:customStyle="1" w:styleId="D953037024C14200A3A6E299BEFE4288">
    <w:name w:val="D953037024C14200A3A6E299BEFE4288"/>
  </w:style>
  <w:style w:type="paragraph" w:customStyle="1" w:styleId="C19BBBB7CE3F4A029AD299AFC0B1345A">
    <w:name w:val="C19BBBB7CE3F4A029AD299AFC0B1345A"/>
  </w:style>
  <w:style w:type="paragraph" w:customStyle="1" w:styleId="C2B48D89E00A4E33BA09B5BE2869873B">
    <w:name w:val="C2B48D89E00A4E33BA09B5BE2869873B"/>
  </w:style>
  <w:style w:type="paragraph" w:customStyle="1" w:styleId="2A5C77144330467890E51ADA63866496">
    <w:name w:val="2A5C77144330467890E51ADA63866496"/>
  </w:style>
  <w:style w:type="paragraph" w:customStyle="1" w:styleId="B09010E14B0840028E1DCAFA511A351D">
    <w:name w:val="B09010E14B0840028E1DCAFA511A351D"/>
  </w:style>
  <w:style w:type="paragraph" w:customStyle="1" w:styleId="6FDA2E29376A4FEA87A736FEF689FC54">
    <w:name w:val="6FDA2E29376A4FEA87A736FEF689FC54"/>
  </w:style>
  <w:style w:type="paragraph" w:customStyle="1" w:styleId="CD48AABA16684EF18F9EE89AF4ED38B3">
    <w:name w:val="CD48AABA16684EF18F9EE89AF4ED38B3"/>
  </w:style>
  <w:style w:type="paragraph" w:customStyle="1" w:styleId="8A9BF0E09D6F4D7AA2FDF78590A67733">
    <w:name w:val="8A9BF0E09D6F4D7AA2FDF78590A67733"/>
  </w:style>
  <w:style w:type="paragraph" w:customStyle="1" w:styleId="20A3DCD27F214D9A916BD8B464C04844">
    <w:name w:val="20A3DCD27F214D9A916BD8B464C04844"/>
  </w:style>
  <w:style w:type="paragraph" w:customStyle="1" w:styleId="37292767D320407DBD534E80FCDA71C8">
    <w:name w:val="37292767D320407DBD534E80FCDA71C8"/>
  </w:style>
  <w:style w:type="paragraph" w:customStyle="1" w:styleId="6EBF3BB2078B49A581B5F00DA793B140">
    <w:name w:val="6EBF3BB2078B49A581B5F00DA793B140"/>
  </w:style>
  <w:style w:type="paragraph" w:customStyle="1" w:styleId="96D73730C329411F91AB50A239273D47">
    <w:name w:val="96D73730C329411F91AB50A239273D47"/>
  </w:style>
  <w:style w:type="paragraph" w:customStyle="1" w:styleId="5B7B9E20C5544B43A75DFB4C7FD1DB51">
    <w:name w:val="5B7B9E20C5544B43A75DFB4C7FD1DB51"/>
  </w:style>
  <w:style w:type="paragraph" w:customStyle="1" w:styleId="71A962D3FAB243AEADE61160D7AB9E1F">
    <w:name w:val="71A962D3FAB243AEADE61160D7AB9E1F"/>
  </w:style>
  <w:style w:type="paragraph" w:customStyle="1" w:styleId="C5C34FD40BDC467C9FE49FD5234CBF0C">
    <w:name w:val="C5C34FD40BDC467C9FE49FD5234CBF0C"/>
  </w:style>
  <w:style w:type="paragraph" w:customStyle="1" w:styleId="AE68749363A8419F8863E340FED3452F">
    <w:name w:val="AE68749363A8419F8863E340FED3452F"/>
  </w:style>
  <w:style w:type="paragraph" w:customStyle="1" w:styleId="593A9C4649BC436696029C84C0C52716">
    <w:name w:val="593A9C4649BC436696029C84C0C52716"/>
  </w:style>
  <w:style w:type="paragraph" w:customStyle="1" w:styleId="24FAFBCD0B61493A880E7A90FFEA6E77">
    <w:name w:val="24FAFBCD0B61493A880E7A90FFEA6E77"/>
  </w:style>
  <w:style w:type="paragraph" w:customStyle="1" w:styleId="EC3304E1527A4128B42CE3909052C584">
    <w:name w:val="EC3304E1527A4128B42CE3909052C584"/>
  </w:style>
  <w:style w:type="paragraph" w:customStyle="1" w:styleId="D7C03D9C5C3144D894BB8B606274C800">
    <w:name w:val="D7C03D9C5C3144D894BB8B606274C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 annotation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058A8-7883-438D-A1BC-4F0A74F6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166</TotalTime>
  <Pages>6</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Machine Learning approach for Data Annotation</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Approach for Data Annotation</dc:title>
  <dc:subject/>
  <dc:creator>Venkatesh Bhattad</dc:creator>
  <cp:keywords/>
  <dc:description/>
  <cp:lastModifiedBy>Venkatesh Bhattad</cp:lastModifiedBy>
  <cp:revision>21</cp:revision>
  <dcterms:created xsi:type="dcterms:W3CDTF">2016-12-18T12:01:00Z</dcterms:created>
  <dcterms:modified xsi:type="dcterms:W3CDTF">2016-12-19T04:13:00Z</dcterms:modified>
</cp:coreProperties>
</file>